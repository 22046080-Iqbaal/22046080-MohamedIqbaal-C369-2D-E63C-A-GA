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0AF26E8C" w:rsidR="006E6FC4" w:rsidRPr="006E6FC4" w:rsidRDefault="00614D5C" w:rsidP="001F2630">
            <w:r>
              <w:t>1</w:t>
            </w:r>
            <w:r w:rsidR="00426642">
              <w:t>6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</w:t>
            </w:r>
            <w:proofErr w:type="gramStart"/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by</w:t>
            </w:r>
            <w:proofErr w:type="gramEnd"/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 xml:space="preserve">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3A3EC8E3" w:rsidR="00B47D59" w:rsidRPr="00922CB2" w:rsidRDefault="007435BC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22046080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36646530" w:rsidR="00B47D59" w:rsidRPr="00922CB2" w:rsidRDefault="007435BC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Mohamed Iqbaal Bin Mohamed </w:t>
            </w:r>
            <w:proofErr w:type="spellStart"/>
            <w:r>
              <w:rPr>
                <w:sz w:val="24"/>
                <w:szCs w:val="24"/>
              </w:rPr>
              <w:t>Yusri</w:t>
            </w:r>
            <w:proofErr w:type="spellEnd"/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3C997B2B" w:rsidR="00B47D59" w:rsidRPr="00922CB2" w:rsidRDefault="007435BC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E63C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proofErr w:type="gramStart"/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8.4pt" o:ole="">
                  <v:imagedata r:id="rId12" o:title=""/>
                </v:shape>
                <o:OLEObject Type="Embed" ProgID="Acrobat.Document.DC" ShapeID="_x0000_i1025" DrawAspect="Icon" ObjectID="_1745754725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for disciplinary action by the </w:t>
            </w:r>
            <w:proofErr w:type="gramStart"/>
            <w:r w:rsidRPr="00922CB2">
              <w:rPr>
                <w:sz w:val="22"/>
                <w:szCs w:val="22"/>
              </w:rPr>
              <w:t>School</w:t>
            </w:r>
            <w:proofErr w:type="gramEnd"/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403ECD29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364FE640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6FB02060" w:rsidR="00B47D59" w:rsidRDefault="007435BC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EED5841" wp14:editId="120E7D2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-129540</wp:posOffset>
                      </wp:positionV>
                      <wp:extent cx="968100" cy="465455"/>
                      <wp:effectExtent l="57150" t="57150" r="3810" b="4889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100" cy="465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DCCD1" id="Ink 7" o:spid="_x0000_s1026" type="#_x0000_t75" style="position:absolute;margin-left:56.25pt;margin-top:-10.9pt;width:77.65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">
                      <v:imagedata r:id="rId15" o:title=""/>
                    </v:shape>
                  </w:pict>
                </mc:Fallback>
              </mc:AlternateConten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7F46F092" w:rsidR="00B47D59" w:rsidRPr="00922CB2" w:rsidRDefault="007435BC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16/05/2023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</w:t>
            </w:r>
            <w:proofErr w:type="spellStart"/>
            <w:r>
              <w:t>studentId</w:t>
            </w:r>
            <w:proofErr w:type="spellEnd"/>
            <w:r>
              <w:t>&gt;&gt;-&lt;&lt;name&gt;&gt;-&lt;&lt;</w:t>
            </w:r>
            <w:proofErr w:type="spellStart"/>
            <w:r>
              <w:t>classcode</w:t>
            </w:r>
            <w:proofErr w:type="spellEnd"/>
            <w:r>
              <w:t>&gt;&gt;-GA</w:t>
            </w:r>
          </w:p>
          <w:p w14:paraId="309889E7" w14:textId="702B93A2" w:rsidR="00614D5C" w:rsidRDefault="00614D5C" w:rsidP="00F96138">
            <w:proofErr w:type="gramStart"/>
            <w:r>
              <w:t>e.g.</w:t>
            </w:r>
            <w:proofErr w:type="gramEnd"/>
            <w:r>
              <w:t xml:space="preserve">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17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7.6pt;height:37.8pt" o:ole="">
            <v:imagedata r:id="rId12" o:title=""/>
          </v:shape>
          <o:OLEObject Type="Embed" ProgID="Acrobat.Document.DC" ShapeID="_x0000_i1026" DrawAspect="Icon" ObjectID="_1745754726" r:id="rId18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</w:t>
      </w:r>
      <w:proofErr w:type="spellStart"/>
      <w:r w:rsidRPr="00D916F1">
        <w:rPr>
          <w:lang w:val="en-US"/>
        </w:rPr>
        <w:t>unauthorised</w:t>
      </w:r>
      <w:proofErr w:type="spellEnd"/>
      <w:r w:rsidRPr="00D916F1">
        <w:rPr>
          <w:lang w:val="en-US"/>
        </w:rPr>
        <w:t xml:space="preserve"> use of AI to create content that is submitted as the learner’s own work is considered plagiarism. Such an act constitutes academic dishonesty and is a violation of RP’s </w:t>
      </w:r>
      <w:hyperlink r:id="rId19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>=</w:t>
      </w:r>
      <w:proofErr w:type="gramStart"/>
      <w:r>
        <w:rPr>
          <w:b/>
          <w:bCs/>
        </w:rPr>
        <w:t xml:space="preserve">=  </w:t>
      </w:r>
      <w:r w:rsidRPr="00D2793F">
        <w:rPr>
          <w:b/>
          <w:bCs/>
        </w:rPr>
        <w:t>End</w:t>
      </w:r>
      <w:proofErr w:type="gramEnd"/>
      <w:r w:rsidRPr="00D2793F">
        <w:rPr>
          <w:b/>
          <w:bCs/>
        </w:rPr>
        <w:t xml:space="preserve">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20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ADB3" w14:textId="77777777" w:rsidR="00E4084A" w:rsidRDefault="00E4084A" w:rsidP="00785CBA">
      <w:r>
        <w:separator/>
      </w:r>
    </w:p>
  </w:endnote>
  <w:endnote w:type="continuationSeparator" w:id="0">
    <w:p w14:paraId="1E05ABE8" w14:textId="77777777" w:rsidR="00E4084A" w:rsidRDefault="00E4084A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proofErr w:type="spellStart"/>
    <w:r w:rsidRPr="00D2793F">
      <w:rPr>
        <w:sz w:val="22"/>
        <w:szCs w:val="22"/>
      </w:rPr>
      <w:t>Cxxx</w:t>
    </w:r>
    <w:proofErr w:type="spellEnd"/>
    <w:r w:rsidRPr="00D2793F">
      <w:rPr>
        <w:sz w:val="22"/>
        <w:szCs w:val="22"/>
      </w:rPr>
      <w:t xml:space="preserve"> </w:t>
    </w:r>
    <w:proofErr w:type="spellStart"/>
    <w:r w:rsidRPr="00D2793F">
      <w:rPr>
        <w:sz w:val="22"/>
        <w:szCs w:val="22"/>
      </w:rPr>
      <w:t>ModuleName</w:t>
    </w:r>
    <w:proofErr w:type="spellEnd"/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DCC8" w14:textId="77777777" w:rsidR="00E4084A" w:rsidRDefault="00E4084A" w:rsidP="00785CBA">
      <w:r>
        <w:separator/>
      </w:r>
    </w:p>
  </w:footnote>
  <w:footnote w:type="continuationSeparator" w:id="0">
    <w:p w14:paraId="6A3FDEC6" w14:textId="77777777" w:rsidR="00E4084A" w:rsidRDefault="00E4084A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642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5BC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084A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myrp.sharepoint.com/sites/StudentHandbook/SitePages/assessment_rules_and_regulations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yperlink" Target="https://myrp.sharepoint.com/sites/StudentHandbook/SitePages/assessment_rules_and_regulations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7:05:08.5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0 222 24575,'10'29'0,"-1"1"0,-2 1 0,-1 0 0,4 56 0,-8 237 0,-3-313 0,2-1 0,0 0 0,0 0 0,0 0 0,2 0 0,-1 0 0,5 11 0,-5-16 0,1-1 0,0 1 0,-1-1 0,2 0 0,-1 0 0,0 0 0,1 0 0,0 0 0,0-1 0,0 0 0,0 1 0,1-2 0,-1 1 0,1 0 0,-1-1 0,6 2 0,13 4 0,0 0 0,0-2 0,0-1 0,0 0 0,1-2 0,32 1 0,0-4 0,93-13 0,-36-5-205,-1-5-1,152-52 1,205-111-204,-148 25-289,-237 112 510,128-100 0,-124 72 188,-80 70 0,-1-1 0,0-1 0,-1 1 0,1-1 0,-2 0 0,1 0 0,7-19 0,-12 25 6,0 0 0,0 1 0,0-1 0,-1 0 0,1 0 0,-1 0 0,1 0 0,-1 0 0,0 0-1,0 0 1,-1 0 0,1 0 0,-1 0 0,1 0 0,-1 1 0,0-1 0,0 0 0,0 0 0,-2-4 0,0 4 12,1 0 1,-1 0-1,1 1 1,-1-1 0,0 0-1,0 1 1,0 0-1,-1 0 1,1 0 0,0 0-1,-1 0 1,0 1-1,-4-2 1,-5-1 28,-1 1 1,0 1-1,1 0 1,-1 1-1,0 0 0,0 1 1,-26 3-1,0 5-47,1 1 0,1 1 0,0 3 0,-46 21 0,-145 85 0,133-60 0,-118 94 0,-72 93 0,137-113 447,-5-7 0,-338 208 0,430-297-447,54-29 0,18-7 0,33-11 0,450-160-11,-329 109-129,488-168-668,11 36 862,-490 154-54,-170 39-5,0 0 0,-1-1 0,1 1 0,0-1 0,-1 0 1,1 0-1,0 0 0,-1 0 0,1 0 0,-1-1 0,0 1 1,5-4-1,-7 4 39,0-1 0,0 1 0,1 0 0,-1-1 0,0 1 0,0 0 0,0-1 0,0 1 0,-1-1 0,1 1 0,0 0 1,-1-1-1,1 1 0,0 0 0,-1-1 0,0 1 0,1 0 0,-1 0 0,0 0 0,1 0 0,-1-1 0,0 1 0,-1-1 0,-6-8-1248,0 2-5612</inkml:trace>
  <inkml:trace contextRef="#ctx0" brushRef="#br0" timeOffset="511.11">2561 326 24575,'0'0'-8191</inkml:trace>
  <inkml:trace contextRef="#ctx0" brushRef="#br0" timeOffset="1922.04">2689 241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3</TotalTime>
  <Pages>5</Pages>
  <Words>711</Words>
  <Characters>3792</Characters>
  <Application>Microsoft Office Word</Application>
  <DocSecurity>0</DocSecurity>
  <Lines>172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MOHAMED IQBAAL BIN MOHAMED YUSRI RP</cp:lastModifiedBy>
  <cp:revision>3</cp:revision>
  <dcterms:created xsi:type="dcterms:W3CDTF">2023-05-16T07:02:00Z</dcterms:created>
  <dcterms:modified xsi:type="dcterms:W3CDTF">2023-05-16T07:06:00Z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GrammarlyDocumentId">
    <vt:lpwstr>ec02641c85b4bb830c6d6c39e0402c7e573032724a8dfd55e2f3cea582f97536</vt:lpwstr>
  </property>
</Properties>
</file>